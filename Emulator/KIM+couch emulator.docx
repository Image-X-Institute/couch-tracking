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9470" w14:textId="58990058" w:rsidR="00F53DF0" w:rsidRDefault="009D2E31" w:rsidP="009D2E31">
      <w:pPr>
        <w:pStyle w:val="Title"/>
      </w:pPr>
      <w:r>
        <w:t>Couch + KIM Emulator</w:t>
      </w:r>
    </w:p>
    <w:p w14:paraId="5523C6DD" w14:textId="77777777" w:rsidR="009D2E31" w:rsidRDefault="009D2E31" w:rsidP="009D2E31"/>
    <w:p w14:paraId="4A888EDF" w14:textId="59A2FE5A" w:rsidR="009D2E31" w:rsidRDefault="009D2E31" w:rsidP="009D2E31">
      <w:r>
        <w:t>// Investigate system latency impact on couch compensation performance</w:t>
      </w:r>
    </w:p>
    <w:p w14:paraId="4CC14665" w14:textId="77777777" w:rsidR="00CD24F2" w:rsidRDefault="00CD24F2" w:rsidP="009D2E31"/>
    <w:p w14:paraId="7AB73EED" w14:textId="77777777" w:rsidR="00CD24F2" w:rsidRDefault="00CD24F2" w:rsidP="00CD24F2">
      <w:r>
        <w:t xml:space="preserve">// </w:t>
      </w:r>
      <w:proofErr w:type="spellStart"/>
      <w:r>
        <w:t>Seperating</w:t>
      </w:r>
      <w:proofErr w:type="spellEnd"/>
      <w:r>
        <w:t xml:space="preserve"> function into two threads</w:t>
      </w:r>
    </w:p>
    <w:p w14:paraId="62F61038" w14:textId="77777777" w:rsidR="00CD24F2" w:rsidRDefault="00CD24F2" w:rsidP="00CD24F2">
      <w:r>
        <w:t>// 1. Tracking thread</w:t>
      </w:r>
    </w:p>
    <w:p w14:paraId="14D9136E" w14:textId="77777777" w:rsidR="00CD24F2" w:rsidRDefault="00CD24F2" w:rsidP="00CD24F2">
      <w:r>
        <w:t>/</w:t>
      </w:r>
      <w:proofErr w:type="gramStart"/>
      <w:r>
        <w:t>/  This</w:t>
      </w:r>
      <w:proofErr w:type="gramEnd"/>
      <w:r>
        <w:t xml:space="preserve"> thread reads motion input trace, add noise, send out KIM measurement at every 350ms. This thread should also receive information from couch compensation thread so that the new positions being sent out are updated. </w:t>
      </w:r>
    </w:p>
    <w:p w14:paraId="66CB29B1" w14:textId="77777777" w:rsidR="00CD24F2" w:rsidRDefault="00CD24F2" w:rsidP="00CD24F2">
      <w:r>
        <w:t>// 2. Couch compensation thread</w:t>
      </w:r>
    </w:p>
    <w:p w14:paraId="1B0B5720" w14:textId="77777777" w:rsidR="00CD24F2" w:rsidRDefault="00CD24F2" w:rsidP="00CD24F2">
      <w:r>
        <w:t>// This tread reads measurements from tracking thread and simulates the couch response. The algorithm of how couch moves and only act on latest coming in data should be identical as the C++ code. Once couch starts moving,</w:t>
      </w:r>
    </w:p>
    <w:p w14:paraId="485B8983" w14:textId="77777777" w:rsidR="00CD24F2" w:rsidRDefault="00CD24F2" w:rsidP="009D2E31"/>
    <w:p w14:paraId="55B23459" w14:textId="308F1359" w:rsidR="005232F6" w:rsidRDefault="009D2E31" w:rsidP="009D2E31">
      <w:r>
        <w:t xml:space="preserve">// KIM latency: Wait for kV image being acquired, calculate marker position, send UDP signal </w:t>
      </w:r>
    </w:p>
    <w:p w14:paraId="3BFE9CBD" w14:textId="0270A03E" w:rsidR="005232F6" w:rsidRDefault="000E48D1" w:rsidP="009D2E31">
      <w:r>
        <w:t>// Reads original motion trace</w:t>
      </w:r>
    </w:p>
    <w:p w14:paraId="41DA5851" w14:textId="77777777" w:rsidR="000E48D1" w:rsidRDefault="000E48D1" w:rsidP="000E48D1">
      <w:proofErr w:type="spellStart"/>
      <w:r>
        <w:t>Input_motion</w:t>
      </w:r>
      <w:proofErr w:type="spellEnd"/>
      <w:r>
        <w:t xml:space="preserve"> = read txt </w:t>
      </w:r>
      <w:proofErr w:type="gramStart"/>
      <w:r>
        <w:t>file(</w:t>
      </w:r>
      <w:proofErr w:type="gramEnd"/>
      <w:r>
        <w:t xml:space="preserve">“file directory/filename”)  </w:t>
      </w:r>
      <w:r>
        <w:t>// Trace should come from real patient motion trace (lung, liver, prostate etc.)</w:t>
      </w:r>
    </w:p>
    <w:p w14:paraId="23FB9251" w14:textId="707AE467" w:rsidR="000E48D1" w:rsidRDefault="000E48D1" w:rsidP="009D2E31"/>
    <w:p w14:paraId="08B22B80" w14:textId="36203A4E" w:rsidR="00BF7003" w:rsidRDefault="00BF7003" w:rsidP="009D2E31">
      <w:r>
        <w:t>////////////////// KIM thread /////////////////////////</w:t>
      </w:r>
    </w:p>
    <w:p w14:paraId="520B2BA9" w14:textId="58B1E72D" w:rsidR="009D2E31" w:rsidRDefault="009D2E31" w:rsidP="009D2E31">
      <w:r>
        <w:t>// Set up KIM emulator parameters</w:t>
      </w:r>
    </w:p>
    <w:p w14:paraId="260996E4" w14:textId="74F64CBD" w:rsidR="009D2E31" w:rsidRDefault="009D2E31" w:rsidP="009D2E31">
      <w:proofErr w:type="spellStart"/>
      <w:r w:rsidRPr="009D2E31">
        <w:rPr>
          <w:color w:val="C00000"/>
        </w:rPr>
        <w:t>KIM_latency</w:t>
      </w:r>
      <w:proofErr w:type="spellEnd"/>
      <w:r w:rsidRPr="009D2E31">
        <w:rPr>
          <w:color w:val="C00000"/>
        </w:rPr>
        <w:t xml:space="preserve"> = 700 </w:t>
      </w:r>
      <w:r>
        <w:rPr>
          <w:color w:val="C00000"/>
        </w:rPr>
        <w:t xml:space="preserve">   </w:t>
      </w:r>
      <w:r>
        <w:t xml:space="preserve">// </w:t>
      </w:r>
      <w:bookmarkStart w:id="0" w:name="OLE_LINK5"/>
      <w:bookmarkStart w:id="1" w:name="OLE_LINK6"/>
      <w:r>
        <w:t>Variable that can be changed. Unit is in millisecond.</w:t>
      </w:r>
      <w:bookmarkEnd w:id="0"/>
      <w:bookmarkEnd w:id="1"/>
      <w:r>
        <w:t xml:space="preserve"> </w:t>
      </w:r>
    </w:p>
    <w:p w14:paraId="7B617FE0" w14:textId="4CC9C2D2" w:rsidR="009D2E31" w:rsidRDefault="009D2E31" w:rsidP="009D2E31">
      <w:proofErr w:type="spellStart"/>
      <w:r>
        <w:t>KIM_sendFrequency</w:t>
      </w:r>
      <w:proofErr w:type="spellEnd"/>
      <w:r>
        <w:t xml:space="preserve"> = 350    //</w:t>
      </w:r>
      <w:r w:rsidRPr="009D2E31">
        <w:t xml:space="preserve"> </w:t>
      </w:r>
      <w:r>
        <w:t>Variable that can be changed. Unit is in millisecond.</w:t>
      </w:r>
      <w:r>
        <w:t xml:space="preserve"> The time interval of each measurement is sent to couch</w:t>
      </w:r>
    </w:p>
    <w:p w14:paraId="2A827E15" w14:textId="422D4F9F" w:rsidR="009D2E31" w:rsidRDefault="009D2E31" w:rsidP="009D2E31">
      <w:proofErr w:type="spellStart"/>
      <w:r>
        <w:t>KIM_noise</w:t>
      </w:r>
      <w:proofErr w:type="spellEnd"/>
      <w:r>
        <w:t xml:space="preserve"> = 0.1        // Tracking target measurement generated by KIM has noise. Set a parameter to adjust noise level</w:t>
      </w:r>
    </w:p>
    <w:p w14:paraId="47ACA511" w14:textId="04B3C4C2" w:rsidR="00BF7003" w:rsidRDefault="00BF7003" w:rsidP="009D2E31">
      <w:proofErr w:type="spellStart"/>
      <w:r>
        <w:t>couchFeedback</w:t>
      </w:r>
      <w:proofErr w:type="spellEnd"/>
      <w:r>
        <w:t xml:space="preserve"> = [</w:t>
      </w:r>
      <w:r w:rsidR="00A818CC">
        <w:t>(t</w:t>
      </w:r>
      <w:proofErr w:type="gramStart"/>
      <w:r w:rsidR="00A818CC">
        <w:t>1,</w:t>
      </w:r>
      <w:r>
        <w:t>a</w:t>
      </w:r>
      <w:proofErr w:type="gramEnd"/>
      <w:r w:rsidR="00A818CC">
        <w:t>)</w:t>
      </w:r>
      <w:r>
        <w:t xml:space="preserve">, </w:t>
      </w:r>
      <w:r w:rsidR="00A818CC">
        <w:t>(t2,</w:t>
      </w:r>
      <w:r>
        <w:t>b</w:t>
      </w:r>
      <w:r w:rsidR="00A818CC">
        <w:t>)</w:t>
      </w:r>
      <w:r>
        <w:t xml:space="preserve">, </w:t>
      </w:r>
      <w:r w:rsidR="00A818CC">
        <w:t>(t3,</w:t>
      </w:r>
      <w:r>
        <w:t>c</w:t>
      </w:r>
      <w:r w:rsidR="00A818CC">
        <w:t>)</w:t>
      </w:r>
      <w:r>
        <w:t xml:space="preserve"> …]   // A list of </w:t>
      </w:r>
      <w:proofErr w:type="gramStart"/>
      <w:r w:rsidR="00A818CC">
        <w:t>timestamp</w:t>
      </w:r>
      <w:proofErr w:type="gramEnd"/>
      <w:r w:rsidR="00A818CC">
        <w:t xml:space="preserve"> and the corresponding position</w:t>
      </w:r>
      <w:r>
        <w:t xml:space="preserve"> in one couch step. The total time duration should be a few </w:t>
      </w:r>
      <w:proofErr w:type="spellStart"/>
      <w:r>
        <w:t>hundreds</w:t>
      </w:r>
      <w:proofErr w:type="spellEnd"/>
      <w:r>
        <w:t xml:space="preserve"> </w:t>
      </w:r>
      <w:proofErr w:type="spellStart"/>
      <w:r>
        <w:t>ms</w:t>
      </w:r>
      <w:proofErr w:type="spellEnd"/>
      <w:r>
        <w:t xml:space="preserve">. </w:t>
      </w:r>
    </w:p>
    <w:p w14:paraId="6AD0BC2E" w14:textId="7919096A" w:rsidR="00A818CC" w:rsidRDefault="00A818CC" w:rsidP="009D2E31">
      <w:proofErr w:type="spellStart"/>
      <w:r>
        <w:t>Motion_realtime</w:t>
      </w:r>
      <w:proofErr w:type="spellEnd"/>
      <w:r>
        <w:t xml:space="preserve"> = </w:t>
      </w:r>
      <w:proofErr w:type="spellStart"/>
      <w:r>
        <w:t>input_motion</w:t>
      </w:r>
      <w:proofErr w:type="spellEnd"/>
      <w:r>
        <w:t xml:space="preserve"> + </w:t>
      </w:r>
      <w:proofErr w:type="spellStart"/>
      <w:r>
        <w:t>KIM_</w:t>
      </w:r>
      <w:proofErr w:type="gramStart"/>
      <w:r>
        <w:t>couchFeedback</w:t>
      </w:r>
      <w:proofErr w:type="spellEnd"/>
      <w:r>
        <w:t xml:space="preserve">  /</w:t>
      </w:r>
      <w:proofErr w:type="gramEnd"/>
      <w:r>
        <w:t>/ interpolation is needed.</w:t>
      </w:r>
      <w:r w:rsidR="00516EFE">
        <w:t xml:space="preserve"> This trace represents the actual motion in real-world.</w:t>
      </w:r>
    </w:p>
    <w:p w14:paraId="45FAA756" w14:textId="1666E497" w:rsidR="00A818CC" w:rsidRDefault="009D2E31" w:rsidP="009D2E31">
      <w:proofErr w:type="spellStart"/>
      <w:r>
        <w:lastRenderedPageBreak/>
        <w:t>KIM_</w:t>
      </w:r>
      <w:r w:rsidR="00A818CC">
        <w:t>read</w:t>
      </w:r>
      <w:proofErr w:type="spellEnd"/>
      <w:r>
        <w:t xml:space="preserve"> = </w:t>
      </w:r>
      <w:proofErr w:type="spellStart"/>
      <w:r w:rsidR="00A818CC">
        <w:t>KIM_</w:t>
      </w:r>
      <w:proofErr w:type="gramStart"/>
      <w:r w:rsidR="00A818CC">
        <w:t>sendFrequency</w:t>
      </w:r>
      <w:proofErr w:type="spellEnd"/>
      <w:r w:rsidR="00A818CC">
        <w:t xml:space="preserve"> </w:t>
      </w:r>
      <w:r w:rsidR="00A818CC">
        <w:t xml:space="preserve"> (</w:t>
      </w:r>
      <w:proofErr w:type="gramEnd"/>
      <w:r w:rsidR="00A818CC">
        <w:t xml:space="preserve">interpolation) </w:t>
      </w:r>
      <w:proofErr w:type="spellStart"/>
      <w:r w:rsidR="00A818CC">
        <w:t>Motion_realtime</w:t>
      </w:r>
      <w:proofErr w:type="spellEnd"/>
      <w:r w:rsidR="00A818CC">
        <w:t xml:space="preserve"> </w:t>
      </w:r>
      <w:r w:rsidR="005232F6">
        <w:t xml:space="preserve"> </w:t>
      </w:r>
      <w:r w:rsidR="00A818CC">
        <w:t>// KIM sends signal every 350ms</w:t>
      </w:r>
    </w:p>
    <w:p w14:paraId="26157A83" w14:textId="77777777" w:rsidR="00CD072C" w:rsidRDefault="00516EFE" w:rsidP="00CD072C">
      <w:proofErr w:type="spellStart"/>
      <w:r>
        <w:t>KIM_send</w:t>
      </w:r>
      <w:proofErr w:type="spellEnd"/>
      <w:r>
        <w:t xml:space="preserve"> = </w:t>
      </w:r>
      <w:proofErr w:type="spellStart"/>
      <w:r>
        <w:t>KIM_read</w:t>
      </w:r>
      <w:proofErr w:type="spellEnd"/>
      <w:r>
        <w:t xml:space="preserve"> x </w:t>
      </w:r>
      <w:proofErr w:type="spellStart"/>
      <w:r>
        <w:t>KIM_noise</w:t>
      </w:r>
      <w:proofErr w:type="spellEnd"/>
      <w:r>
        <w:t xml:space="preserve"> </w:t>
      </w:r>
      <w:r w:rsidR="00CD072C">
        <w:t xml:space="preserve">  </w:t>
      </w:r>
      <w:r w:rsidR="00CD072C">
        <w:t xml:space="preserve">// </w:t>
      </w:r>
      <w:proofErr w:type="gramStart"/>
      <w:r w:rsidR="00CD072C">
        <w:t>Taking into account</w:t>
      </w:r>
      <w:proofErr w:type="gramEnd"/>
      <w:r w:rsidR="00CD072C">
        <w:t xml:space="preserve"> of noise. This variable should store the data that is sent directly to couch via UDP.</w:t>
      </w:r>
    </w:p>
    <w:p w14:paraId="5C573B35" w14:textId="2109BE98" w:rsidR="00516EFE" w:rsidRDefault="00516EFE" w:rsidP="009D2E31"/>
    <w:p w14:paraId="51217B10" w14:textId="2907A887" w:rsidR="00516EFE" w:rsidRDefault="00516EFE" w:rsidP="009D2E31">
      <w:r>
        <w:t xml:space="preserve">System </w:t>
      </w:r>
      <w:proofErr w:type="gramStart"/>
      <w:r>
        <w:t>sleep(</w:t>
      </w:r>
      <w:proofErr w:type="spellStart"/>
      <w:proofErr w:type="gramEnd"/>
      <w:r>
        <w:t>KIM_latency</w:t>
      </w:r>
      <w:proofErr w:type="spellEnd"/>
      <w:r>
        <w:t>)  // Manually add system latency.</w:t>
      </w:r>
      <w:r w:rsidR="00762CF0">
        <w:t xml:space="preserve"> Between tracking and signal being sent to couch, a latency exists. </w:t>
      </w:r>
    </w:p>
    <w:p w14:paraId="1216BFBB" w14:textId="33337D21" w:rsidR="00762CF0" w:rsidRDefault="00762CF0" w:rsidP="009D2E31">
      <w:pPr>
        <w:rPr>
          <w:rFonts w:hint="eastAsia"/>
        </w:rPr>
      </w:pPr>
      <w:proofErr w:type="spellStart"/>
      <w:r>
        <w:t>KIM_UDPSend</w:t>
      </w:r>
      <w:proofErr w:type="spellEnd"/>
      <w:r>
        <w:t xml:space="preserve"> </w:t>
      </w:r>
      <w:r w:rsidR="00E11FFF">
        <w:t xml:space="preserve">  //</w:t>
      </w:r>
      <w:proofErr w:type="spellStart"/>
      <w:r>
        <w:t>KIM_send</w:t>
      </w:r>
      <w:proofErr w:type="spellEnd"/>
      <w:r>
        <w:t xml:space="preserve"> value to couch compensation thread</w:t>
      </w:r>
    </w:p>
    <w:p w14:paraId="5C1CEFFB" w14:textId="77777777" w:rsidR="00A818CC" w:rsidRDefault="00A818CC" w:rsidP="009D2E31"/>
    <w:p w14:paraId="7F1441DA" w14:textId="77777777" w:rsidR="00A818CC" w:rsidRDefault="00A818CC" w:rsidP="009D2E31"/>
    <w:p w14:paraId="28E6AD05" w14:textId="77777777" w:rsidR="00BF7003" w:rsidRDefault="00BF7003" w:rsidP="009D2E31"/>
    <w:p w14:paraId="6EEBC7FF" w14:textId="77777777" w:rsidR="00BF7003" w:rsidRDefault="00BF7003" w:rsidP="009D2E31"/>
    <w:p w14:paraId="38BEE7E3" w14:textId="518D98BF" w:rsidR="00BF7003" w:rsidRDefault="00FC7918" w:rsidP="009D2E31">
      <w:r>
        <w:t>////////////////////// Couch Thread /////////////////////////////</w:t>
      </w:r>
    </w:p>
    <w:p w14:paraId="34EA1DEF" w14:textId="01F674A2" w:rsidR="009D2E31" w:rsidRDefault="009D2E31" w:rsidP="009D2E31">
      <w:r>
        <w:t>// Set up couch response</w:t>
      </w:r>
    </w:p>
    <w:p w14:paraId="7C1A4D18" w14:textId="7ED66577" w:rsidR="009D2E31" w:rsidRDefault="009D2E31" w:rsidP="009D2E31">
      <w:r>
        <w:t xml:space="preserve">// Couch receives measurement from KIM, if the incoming data is deviated from </w:t>
      </w:r>
      <w:proofErr w:type="spellStart"/>
      <w:r>
        <w:t>isocenter</w:t>
      </w:r>
      <w:proofErr w:type="spellEnd"/>
      <w:r>
        <w:t xml:space="preserve">, it moves the same displacement but in opposite direction for compensation. The algorithm of when, how couch should move can be found in Ann’s code </w:t>
      </w:r>
    </w:p>
    <w:p w14:paraId="61E32582" w14:textId="3D70B461" w:rsidR="00292CD8" w:rsidRDefault="00292CD8" w:rsidP="009D2E31">
      <w:r>
        <w:t xml:space="preserve">// The target actual position will be updated due to couch. The new </w:t>
      </w:r>
      <w:proofErr w:type="gramStart"/>
      <w:r>
        <w:t>positions</w:t>
      </w:r>
      <w:proofErr w:type="gramEnd"/>
      <w:r>
        <w:t xml:space="preserve"> after compensation needs to be calculated and fed back to the KIM measurements. </w:t>
      </w:r>
    </w:p>
    <w:p w14:paraId="5269F3E7" w14:textId="0D9149E0" w:rsidR="0013577F" w:rsidRDefault="0013577F" w:rsidP="009D2E31">
      <w:proofErr w:type="spellStart"/>
      <w:r>
        <w:t>Couch_speed</w:t>
      </w:r>
      <w:proofErr w:type="spellEnd"/>
      <w:r>
        <w:t xml:space="preserve"> = 12  </w:t>
      </w:r>
      <w:r w:rsidR="005232F6">
        <w:t xml:space="preserve">  </w:t>
      </w:r>
      <w:r>
        <w:t>// Couch speed maximum 12mm/s</w:t>
      </w:r>
      <w:r w:rsidR="005232F6">
        <w:t xml:space="preserve">. Load will decrease the motor speed. </w:t>
      </w:r>
    </w:p>
    <w:p w14:paraId="44C3A2C1" w14:textId="20A7E572" w:rsidR="009D2E31" w:rsidRDefault="0013577F" w:rsidP="009D2E31">
      <w:proofErr w:type="spellStart"/>
      <w:r>
        <w:t>Couch_latency</w:t>
      </w:r>
      <w:proofErr w:type="spellEnd"/>
      <w:r>
        <w:t xml:space="preserve"> = 50    // latency between couch receives data, to initiate motion. Unit in milli-second.</w:t>
      </w:r>
    </w:p>
    <w:p w14:paraId="056ECDCC" w14:textId="4620DE4E" w:rsidR="0013577F" w:rsidRDefault="0013577F" w:rsidP="009D2E31">
      <w:proofErr w:type="spellStart"/>
      <w:r>
        <w:t>Couch_motionRange</w:t>
      </w:r>
      <w:proofErr w:type="spellEnd"/>
      <w:r>
        <w:t xml:space="preserve"> = 3     // Couch motion for compensation. Unit in milli-meter. The distance can be positive or negative. </w:t>
      </w:r>
    </w:p>
    <w:p w14:paraId="53D0CEC9" w14:textId="5025632B" w:rsidR="0013577F" w:rsidRDefault="0013577F" w:rsidP="009D2E31">
      <w:proofErr w:type="spellStart"/>
      <w:r>
        <w:t>Couch_moveDuration</w:t>
      </w:r>
      <w:proofErr w:type="spellEnd"/>
      <w:r>
        <w:t xml:space="preserve"> = </w:t>
      </w:r>
      <w:proofErr w:type="spellStart"/>
      <w:r>
        <w:t>Couch_motionRange</w:t>
      </w:r>
      <w:proofErr w:type="spellEnd"/>
      <w:r>
        <w:t>/</w:t>
      </w:r>
      <w:r w:rsidRPr="0013577F">
        <w:t xml:space="preserve"> </w:t>
      </w:r>
      <w:proofErr w:type="spellStart"/>
      <w:r>
        <w:t>Couch_speed</w:t>
      </w:r>
      <w:proofErr w:type="spellEnd"/>
      <w:r>
        <w:t xml:space="preserve">   // Unit is in milli-second. </w:t>
      </w:r>
    </w:p>
    <w:p w14:paraId="3F86E4EF" w14:textId="7F9ACDF8" w:rsidR="00292CD8" w:rsidRDefault="00292CD8" w:rsidP="009D2E31">
      <w:r>
        <w:t xml:space="preserve">// Interpolation </w:t>
      </w:r>
      <w:r w:rsidR="00627D99">
        <w:t>of couch position based on KIM input</w:t>
      </w:r>
    </w:p>
    <w:p w14:paraId="372EAF6C" w14:textId="7B37B810" w:rsidR="00627D99" w:rsidRDefault="00627D99" w:rsidP="009D2E31">
      <w:r>
        <w:t xml:space="preserve">// The couch position index matches with input </w:t>
      </w:r>
      <w:proofErr w:type="gramStart"/>
      <w:r>
        <w:t>trace,</w:t>
      </w:r>
      <w:proofErr w:type="gramEnd"/>
      <w:r>
        <w:t xml:space="preserve"> therefore the compensated position can be easily calculated. </w:t>
      </w:r>
    </w:p>
    <w:p w14:paraId="5BE1873C" w14:textId="66B925AE" w:rsidR="00627D99" w:rsidRDefault="00627D99" w:rsidP="009D2E31">
      <w:r>
        <w:t>(</w:t>
      </w:r>
      <w:proofErr w:type="spellStart"/>
      <w:r>
        <w:t>Couch_time</w:t>
      </w:r>
      <w:proofErr w:type="spellEnd"/>
      <w:r>
        <w:t xml:space="preserve">, </w:t>
      </w:r>
      <w:proofErr w:type="spellStart"/>
      <w:r>
        <w:t>couch_position</w:t>
      </w:r>
      <w:proofErr w:type="spellEnd"/>
      <w:r>
        <w:t xml:space="preserve">) = </w:t>
      </w:r>
      <w:proofErr w:type="gramStart"/>
      <w:r>
        <w:t>interpolation(</w:t>
      </w:r>
      <w:proofErr w:type="spellStart"/>
      <w:proofErr w:type="gramEnd"/>
      <w:r>
        <w:t>KIM_input_time</w:t>
      </w:r>
      <w:proofErr w:type="spellEnd"/>
      <w:r>
        <w:t xml:space="preserve">, </w:t>
      </w:r>
      <w:proofErr w:type="spellStart"/>
      <w:r>
        <w:t>KIM_input_position</w:t>
      </w:r>
      <w:proofErr w:type="spellEnd"/>
      <w:r>
        <w:t>)</w:t>
      </w:r>
    </w:p>
    <w:p w14:paraId="422ECF5C" w14:textId="2EAE3BE1" w:rsidR="00292CD8" w:rsidRDefault="00292CD8" w:rsidP="009D2E31"/>
    <w:p w14:paraId="0DC9D749" w14:textId="77777777" w:rsidR="00A27D9C" w:rsidRDefault="00A27D9C" w:rsidP="009D2E31"/>
    <w:p w14:paraId="7A180B27" w14:textId="70B163CA" w:rsidR="00A27D9C" w:rsidRDefault="00FC7918" w:rsidP="009D2E31">
      <w:r>
        <w:t>///////////////// Result demonstration //////////////////</w:t>
      </w:r>
    </w:p>
    <w:p w14:paraId="353A8F72" w14:textId="4CDEB330" w:rsidR="00FC7918" w:rsidRDefault="00FC7918" w:rsidP="009D2E31">
      <w:r>
        <w:t>Plot input trace</w:t>
      </w:r>
    </w:p>
    <w:p w14:paraId="404499F6" w14:textId="3150CF53" w:rsidR="00FC7918" w:rsidRDefault="00FC7918" w:rsidP="00FC7918">
      <w:r>
        <w:t xml:space="preserve">Plot </w:t>
      </w:r>
      <w:proofErr w:type="spellStart"/>
      <w:r>
        <w:t>KIM_UDPSend</w:t>
      </w:r>
      <w:proofErr w:type="spellEnd"/>
      <w:r>
        <w:t xml:space="preserve">   </w:t>
      </w:r>
    </w:p>
    <w:p w14:paraId="053EDC4E" w14:textId="722483ED" w:rsidR="00FC7918" w:rsidRPr="009D2E31" w:rsidRDefault="00FC7918" w:rsidP="00FC7918">
      <w:r>
        <w:t xml:space="preserve">Plot </w:t>
      </w:r>
      <w:r>
        <w:t>(</w:t>
      </w:r>
      <w:proofErr w:type="spellStart"/>
      <w:r>
        <w:t>Couch_time</w:t>
      </w:r>
      <w:proofErr w:type="spellEnd"/>
      <w:r>
        <w:t>, couch_position)</w:t>
      </w:r>
    </w:p>
    <w:sectPr w:rsidR="00FC7918" w:rsidRPr="009D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8"/>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31"/>
    <w:rsid w:val="000002E2"/>
    <w:rsid w:val="00006D7E"/>
    <w:rsid w:val="000B2776"/>
    <w:rsid w:val="000E48D1"/>
    <w:rsid w:val="0013057F"/>
    <w:rsid w:val="0013577F"/>
    <w:rsid w:val="00207B31"/>
    <w:rsid w:val="00250178"/>
    <w:rsid w:val="00254385"/>
    <w:rsid w:val="00292CD8"/>
    <w:rsid w:val="002E056D"/>
    <w:rsid w:val="002E512B"/>
    <w:rsid w:val="00394195"/>
    <w:rsid w:val="003C0710"/>
    <w:rsid w:val="00421059"/>
    <w:rsid w:val="00465308"/>
    <w:rsid w:val="00474B6C"/>
    <w:rsid w:val="00474CD4"/>
    <w:rsid w:val="004A5456"/>
    <w:rsid w:val="004A6E0B"/>
    <w:rsid w:val="00502888"/>
    <w:rsid w:val="00516EFE"/>
    <w:rsid w:val="005232F6"/>
    <w:rsid w:val="005976D7"/>
    <w:rsid w:val="005B37D8"/>
    <w:rsid w:val="005C28C9"/>
    <w:rsid w:val="006005FF"/>
    <w:rsid w:val="00617676"/>
    <w:rsid w:val="0062250E"/>
    <w:rsid w:val="00627D99"/>
    <w:rsid w:val="006C5C91"/>
    <w:rsid w:val="006F4BB8"/>
    <w:rsid w:val="00701DBB"/>
    <w:rsid w:val="007216FB"/>
    <w:rsid w:val="00750D88"/>
    <w:rsid w:val="00762CF0"/>
    <w:rsid w:val="00764736"/>
    <w:rsid w:val="00773700"/>
    <w:rsid w:val="007D2AD1"/>
    <w:rsid w:val="00802FFB"/>
    <w:rsid w:val="00812B0B"/>
    <w:rsid w:val="008629DC"/>
    <w:rsid w:val="008E334C"/>
    <w:rsid w:val="00902978"/>
    <w:rsid w:val="009D2E31"/>
    <w:rsid w:val="009F2ADE"/>
    <w:rsid w:val="00A04E59"/>
    <w:rsid w:val="00A12D63"/>
    <w:rsid w:val="00A27D9C"/>
    <w:rsid w:val="00A73CFC"/>
    <w:rsid w:val="00A818CC"/>
    <w:rsid w:val="00AA1863"/>
    <w:rsid w:val="00AF04F4"/>
    <w:rsid w:val="00BF7003"/>
    <w:rsid w:val="00C806FB"/>
    <w:rsid w:val="00CD072C"/>
    <w:rsid w:val="00CD24F2"/>
    <w:rsid w:val="00D70914"/>
    <w:rsid w:val="00D7741F"/>
    <w:rsid w:val="00DF253D"/>
    <w:rsid w:val="00E04764"/>
    <w:rsid w:val="00E11FFF"/>
    <w:rsid w:val="00E25A20"/>
    <w:rsid w:val="00EC6184"/>
    <w:rsid w:val="00ED72D5"/>
    <w:rsid w:val="00EE0874"/>
    <w:rsid w:val="00F53DF0"/>
    <w:rsid w:val="00F67F60"/>
    <w:rsid w:val="00FC791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11D2F"/>
  <w15:chartTrackingRefBased/>
  <w15:docId w15:val="{409492EE-9DF7-4F4D-AE33-1108FC6C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E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 Yan</cp:lastModifiedBy>
  <cp:revision>5</cp:revision>
  <dcterms:created xsi:type="dcterms:W3CDTF">2024-11-20T04:07:00Z</dcterms:created>
  <dcterms:modified xsi:type="dcterms:W3CDTF">2024-11-27T02:48:00Z</dcterms:modified>
</cp:coreProperties>
</file>